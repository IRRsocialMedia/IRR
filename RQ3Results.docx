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198"/>
        <w:gridCol w:w="1704"/>
        <w:gridCol w:w="1311"/>
        <w:gridCol w:w="1558"/>
        <w:gridCol w:w="1311"/>
        <w:gridCol w:w="1558"/>
      </w:tblGrid>
      <w:tr w:rsidR="004569E0" w14:paraId="49080F7C" w14:textId="77777777" w:rsidTr="000C4038"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BF2A6F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CB9B3F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0F9F32" w14:textId="77777777" w:rsidR="004569E0" w:rsidRDefault="00EB54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EB5452">
              <w:rPr>
                <w:rFonts w:ascii="Times New Roman" w:hAnsi="Times New Roman" w:cs="Times New Roman"/>
                <w:kern w:val="0"/>
                <w:sz w:val="24"/>
              </w:rPr>
              <w:t>Black man&amp;Chinese woman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5B1CCD" w14:textId="77777777" w:rsidR="004569E0" w:rsidRDefault="00EB54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EB5452">
              <w:rPr>
                <w:rFonts w:ascii="Times New Roman" w:hAnsi="Times New Roman" w:cs="Times New Roman"/>
                <w:kern w:val="0"/>
                <w:sz w:val="24"/>
              </w:rPr>
              <w:t>Black woman&amp;Chinese man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6CC3EF" w14:textId="77777777" w:rsidR="004569E0" w:rsidRDefault="00EB54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EB5452">
              <w:rPr>
                <w:rFonts w:ascii="Times New Roman" w:hAnsi="Times New Roman" w:cs="Times New Roman"/>
                <w:kern w:val="0"/>
                <w:sz w:val="24"/>
              </w:rPr>
              <w:t>White man&amp;Chinese woman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A56B09" w14:textId="77777777" w:rsidR="004569E0" w:rsidRDefault="00EB54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 w:rsidRPr="00EB5452">
              <w:rPr>
                <w:rFonts w:ascii="Times New Roman" w:hAnsi="Times New Roman" w:cs="Times New Roman"/>
                <w:kern w:val="0"/>
                <w:sz w:val="24"/>
              </w:rPr>
              <w:t>White woman&amp;Chinese man</w:t>
            </w:r>
          </w:p>
        </w:tc>
      </w:tr>
      <w:tr w:rsidR="004569E0" w14:paraId="1C0BA966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46F25F" w14:textId="77777777" w:rsidR="004569E0" w:rsidRDefault="0000000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EQUATION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CCF6B0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207F0D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sentiment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B6E9A5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sentiment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2E2333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sentiment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094793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sentiment</w:t>
            </w:r>
          </w:p>
        </w:tc>
      </w:tr>
      <w:tr w:rsidR="004569E0" w14:paraId="29B8C57E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E5D1D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F6D7B5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E211B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08E74B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9E03F5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0AB46F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4569E0" w14:paraId="407B0E3A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7D2AF9" w14:textId="77777777" w:rsidR="004569E0" w:rsidRDefault="0000000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sentiment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64EC6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Sex_ratio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68E43C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-0.0184*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08B79F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0.0637***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794932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0.0325***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F9D55C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0.0160</w:t>
            </w:r>
          </w:p>
        </w:tc>
      </w:tr>
      <w:tr w:rsidR="004569E0" w14:paraId="75FD0AAC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DD9ED0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225FF1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C753E1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(0.00991)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E9A27A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ADD96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(0.0110)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E3B754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(0.0271)</w:t>
            </w:r>
          </w:p>
        </w:tc>
      </w:tr>
      <w:tr w:rsidR="004569E0" w14:paraId="27E3EDCA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F5DC0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0C4C91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Foreign_people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CE22AE5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-0.000892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947354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-0.000262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1912B7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0.00201***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FCEF9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0.00564***</w:t>
            </w:r>
          </w:p>
        </w:tc>
      </w:tr>
      <w:tr w:rsidR="004569E0" w14:paraId="619BCFA2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263539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D4B98D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DF3B00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(0.000574)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E7549A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(0.000709)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A57D79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(0.000661)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CB6984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(0.00162)</w:t>
            </w:r>
          </w:p>
        </w:tc>
      </w:tr>
      <w:tr w:rsidR="004569E0" w14:paraId="6FC9D5FB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795C29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D1505D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GDP_per_capita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4AD7E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0.0163***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808CF8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-0.00399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ACE9E6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0.000418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5F44D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0.00155</w:t>
            </w:r>
          </w:p>
        </w:tc>
      </w:tr>
      <w:tr w:rsidR="004569E0" w14:paraId="50E07C67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22FE3D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802DF9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706BB1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(0.00298)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05505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(0.00326)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2A7410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(0.00332)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9B35C15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(0.00834)</w:t>
            </w:r>
          </w:p>
        </w:tc>
      </w:tr>
      <w:tr w:rsidR="004569E0" w14:paraId="7559AEF1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114F0A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120161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GNI_per_capita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CBE2C5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-0.0520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C7750F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E2A3F3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0.469***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B8A9E0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0.287</w:t>
            </w:r>
          </w:p>
        </w:tc>
      </w:tr>
      <w:tr w:rsidR="004569E0" w14:paraId="6CDF510F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995914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FAFB9A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932AA5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(0.0878)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D7E4C4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(0.0920)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701176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(0.0942)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5AC90A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(0.243)</w:t>
            </w:r>
          </w:p>
        </w:tc>
      </w:tr>
      <w:tr w:rsidR="004569E0" w14:paraId="205A9E01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3590C7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000485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population_density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BA678A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-0.00308***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22F154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-0.00349***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90CEFA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-0.00360***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610DC9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-0.00273</w:t>
            </w:r>
          </w:p>
        </w:tc>
      </w:tr>
      <w:tr w:rsidR="004569E0" w14:paraId="750C87B3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6C58DD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9A0196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3B8F2A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(0.000746)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F01685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(0.000845)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CEB78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(0.000792)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023DDF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(0.00214)</w:t>
            </w:r>
          </w:p>
        </w:tc>
      </w:tr>
      <w:tr w:rsidR="004569E0" w14:paraId="18029B0A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EC93F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3B7364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Starbucks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C6A6C3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-0.00237***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F83BBE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0.00574***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8A4A4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0.00379***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0FF64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-0.000997</w:t>
            </w:r>
          </w:p>
        </w:tc>
      </w:tr>
      <w:tr w:rsidR="004569E0" w14:paraId="03FC1E12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027DD7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26536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1CD16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(0.000862)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5CA97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(0.00104)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9D79A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80F322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(0.00260)</w:t>
            </w:r>
          </w:p>
        </w:tc>
      </w:tr>
      <w:tr w:rsidR="004569E0" w14:paraId="573D4EA1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1A4D49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E13E4ED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HDI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42383B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-0.608***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40AFF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6B121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-0.889***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560652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0.0640</w:t>
            </w:r>
          </w:p>
        </w:tc>
      </w:tr>
      <w:tr w:rsidR="004569E0" w14:paraId="4D3589B0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FE6455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5BF5A8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C13A2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(0.180)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BA1362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64ECC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(0.193)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89CAC9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(0.470)</w:t>
            </w:r>
          </w:p>
        </w:tc>
      </w:tr>
      <w:tr w:rsidR="004569E0" w14:paraId="119FB265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F00AC5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D9D546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Constant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7D7B0A0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0.996***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9FCDEE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-0.489***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ABFB33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0.199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D0C845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-0.486</w:t>
            </w:r>
          </w:p>
        </w:tc>
      </w:tr>
      <w:tr w:rsidR="004569E0" w14:paraId="06835DF7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B906D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30873B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C0AFEA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(0.151)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95070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(0.171)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FFCDE1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(0.166)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89E783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(0.420)</w:t>
            </w:r>
          </w:p>
        </w:tc>
      </w:tr>
      <w:tr w:rsidR="004569E0" w14:paraId="2268321F" w14:textId="77777777" w:rsidTr="000C403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B88A3E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A9C7198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EBEC4D6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7921FCF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DB0869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DE9789" w14:textId="77777777" w:rsidR="004569E0" w:rsidRDefault="004569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</w:tr>
      <w:tr w:rsidR="004569E0" w14:paraId="149EB90C" w14:textId="77777777" w:rsidTr="000C403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579074" w14:textId="77777777" w:rsidR="004569E0" w:rsidRDefault="004569E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4D66AA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Observations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686E42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185,779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5AC667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146,164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7A0A86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145,512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F29DDB" w14:textId="77777777" w:rsidR="004569E0" w:rsidRDefault="000000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24,228</w:t>
            </w:r>
          </w:p>
        </w:tc>
      </w:tr>
    </w:tbl>
    <w:p w14:paraId="282DB6B6" w14:textId="77777777" w:rsidR="004569E0" w:rsidRDefault="000000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Standard errors in parentheses</w:t>
      </w:r>
    </w:p>
    <w:p w14:paraId="7CC7242D" w14:textId="77777777" w:rsidR="00FA31CB" w:rsidRDefault="000000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*** p&lt;0.01, ** p&lt;0.05, * p&lt;0.1</w:t>
      </w:r>
    </w:p>
    <w:sectPr w:rsidR="00FA31C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C3"/>
    <w:rsid w:val="000C4038"/>
    <w:rsid w:val="001D54C3"/>
    <w:rsid w:val="004569E0"/>
    <w:rsid w:val="00EB5452"/>
    <w:rsid w:val="00FA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B2EC8DA"/>
  <w14:defaultImageDpi w14:val="0"/>
  <w15:docId w15:val="{0426F19F-39C3-D049-9DD0-220CDF1D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ymay/Desktop/Research_HKUST/www%20black%20people/Results_50w/RQ2Results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RQ2Results.dotx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肖 丹云</cp:lastModifiedBy>
  <cp:revision>1</cp:revision>
  <dcterms:created xsi:type="dcterms:W3CDTF">2023-10-03T13:41:00Z</dcterms:created>
  <dcterms:modified xsi:type="dcterms:W3CDTF">2023-10-03T13:42:00Z</dcterms:modified>
</cp:coreProperties>
</file>